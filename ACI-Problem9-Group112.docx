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782D" w14:textId="1C25B08E" w:rsidR="00B01BDC" w:rsidRPr="008961BB" w:rsidRDefault="00B824FB" w:rsidP="00A11154">
      <w:pPr>
        <w:pStyle w:val="Subtitle"/>
        <w:rPr>
          <w:sz w:val="28"/>
          <w:szCs w:val="28"/>
        </w:rPr>
      </w:pPr>
      <w:r w:rsidRPr="008961BB">
        <w:rPr>
          <w:sz w:val="28"/>
          <w:szCs w:val="28"/>
        </w:rPr>
        <w:t xml:space="preserve">Artificial and Computational Intelligence </w:t>
      </w:r>
    </w:p>
    <w:p w14:paraId="5831B8BA" w14:textId="77777777" w:rsidR="00B01BDC" w:rsidRDefault="00B01BDC" w:rsidP="00A11154">
      <w:pPr>
        <w:pStyle w:val="Subtitle"/>
      </w:pPr>
    </w:p>
    <w:p w14:paraId="06888D38" w14:textId="77777777" w:rsidR="00B01BDC" w:rsidRDefault="00B01BDC" w:rsidP="00A11154">
      <w:pPr>
        <w:pStyle w:val="Subtitle"/>
      </w:pPr>
    </w:p>
    <w:p w14:paraId="3F9E420F" w14:textId="77777777" w:rsidR="00B01BDC" w:rsidRDefault="00B01BDC" w:rsidP="00A11154">
      <w:pPr>
        <w:pStyle w:val="Subtitle"/>
      </w:pPr>
    </w:p>
    <w:p w14:paraId="35591370" w14:textId="77777777" w:rsidR="00B01BDC" w:rsidRDefault="00B01BDC" w:rsidP="00A11154">
      <w:pPr>
        <w:pStyle w:val="Subtitle"/>
      </w:pPr>
    </w:p>
    <w:p w14:paraId="354B8F4C" w14:textId="77777777" w:rsidR="00B01BDC" w:rsidRDefault="00B01BDC" w:rsidP="00A11154">
      <w:pPr>
        <w:pStyle w:val="Subtitle"/>
      </w:pPr>
    </w:p>
    <w:p w14:paraId="2EC527C2" w14:textId="77777777" w:rsidR="00B01BDC" w:rsidRDefault="00B01BDC" w:rsidP="00A11154">
      <w:pPr>
        <w:pStyle w:val="Subtitle"/>
      </w:pPr>
    </w:p>
    <w:p w14:paraId="5C930C73" w14:textId="77777777" w:rsidR="00B01BDC" w:rsidRDefault="00B01BDC" w:rsidP="00A11154">
      <w:pPr>
        <w:pStyle w:val="Subtitle"/>
      </w:pPr>
    </w:p>
    <w:p w14:paraId="105182DA" w14:textId="77777777" w:rsidR="00B01BDC" w:rsidRDefault="00B01BDC" w:rsidP="00A11154">
      <w:pPr>
        <w:pStyle w:val="Subtitle"/>
      </w:pPr>
    </w:p>
    <w:p w14:paraId="2215AE54" w14:textId="77777777" w:rsidR="00B01BDC" w:rsidRDefault="00B01BDC" w:rsidP="00A11154">
      <w:pPr>
        <w:pStyle w:val="Subtitle"/>
      </w:pPr>
    </w:p>
    <w:p w14:paraId="34CD8AC8" w14:textId="77777777" w:rsidR="00B01BDC" w:rsidRDefault="00B01BDC" w:rsidP="00A11154">
      <w:pPr>
        <w:pStyle w:val="Subtitle"/>
      </w:pPr>
    </w:p>
    <w:p w14:paraId="4C51F252" w14:textId="77777777" w:rsidR="00B01BDC" w:rsidRDefault="00B01BDC" w:rsidP="00A11154">
      <w:pPr>
        <w:pStyle w:val="Subtitle"/>
      </w:pPr>
    </w:p>
    <w:p w14:paraId="7ECA218E" w14:textId="77777777" w:rsidR="00B01BDC" w:rsidRDefault="00B01BDC" w:rsidP="00A11154">
      <w:pPr>
        <w:pStyle w:val="Subtitle"/>
      </w:pPr>
    </w:p>
    <w:p w14:paraId="2B7648C3" w14:textId="24CE079C" w:rsidR="00B01BDC" w:rsidRDefault="00B824FB" w:rsidP="00A11154">
      <w:pPr>
        <w:pStyle w:val="Subtitle"/>
        <w:rPr>
          <w:sz w:val="40"/>
          <w:szCs w:val="40"/>
        </w:rPr>
      </w:pPr>
      <w:r w:rsidRPr="008961BB">
        <w:rPr>
          <w:sz w:val="40"/>
          <w:szCs w:val="40"/>
        </w:rPr>
        <w:t>Assignment 9</w:t>
      </w:r>
    </w:p>
    <w:p w14:paraId="0F06B6D4" w14:textId="5F4B0089" w:rsidR="00A35C9A" w:rsidRPr="00A35C9A" w:rsidRDefault="00A35C9A" w:rsidP="00A35C9A">
      <w:pPr>
        <w:jc w:val="center"/>
        <w:rPr>
          <w:sz w:val="32"/>
          <w:szCs w:val="32"/>
        </w:rPr>
      </w:pPr>
      <w:r w:rsidRPr="00A35C9A">
        <w:rPr>
          <w:sz w:val="32"/>
          <w:szCs w:val="32"/>
        </w:rPr>
        <w:t>Group 112</w:t>
      </w:r>
    </w:p>
    <w:p w14:paraId="73D22433" w14:textId="77777777" w:rsidR="005E2F7C" w:rsidRDefault="005E2F7C" w:rsidP="00A11154">
      <w:pPr>
        <w:pStyle w:val="Subtitle"/>
      </w:pPr>
    </w:p>
    <w:p w14:paraId="5FC39DAE" w14:textId="77777777" w:rsidR="005E2F7C" w:rsidRDefault="005E2F7C" w:rsidP="00A11154">
      <w:pPr>
        <w:pStyle w:val="Subtitle"/>
      </w:pPr>
    </w:p>
    <w:p w14:paraId="6E84FE70" w14:textId="77777777" w:rsidR="005E2F7C" w:rsidRDefault="005E2F7C" w:rsidP="00A11154">
      <w:pPr>
        <w:pStyle w:val="Subtitle"/>
      </w:pPr>
    </w:p>
    <w:p w14:paraId="7F2213E8" w14:textId="77777777" w:rsidR="005E2F7C" w:rsidRDefault="005E2F7C" w:rsidP="00A11154">
      <w:pPr>
        <w:pStyle w:val="Subtitle"/>
      </w:pPr>
    </w:p>
    <w:p w14:paraId="5962A9FC" w14:textId="77777777" w:rsidR="005E2F7C" w:rsidRDefault="005E2F7C" w:rsidP="00A11154">
      <w:pPr>
        <w:pStyle w:val="Subtitle"/>
      </w:pPr>
    </w:p>
    <w:p w14:paraId="39200862" w14:textId="77777777" w:rsidR="005E2F7C" w:rsidRDefault="005E2F7C" w:rsidP="00A11154">
      <w:pPr>
        <w:pStyle w:val="Subtitle"/>
      </w:pPr>
    </w:p>
    <w:p w14:paraId="1CEE574B" w14:textId="77777777" w:rsidR="005E2F7C" w:rsidRDefault="005E2F7C" w:rsidP="00A11154">
      <w:pPr>
        <w:pStyle w:val="Subtitle"/>
      </w:pPr>
    </w:p>
    <w:p w14:paraId="7E979ADB" w14:textId="77777777" w:rsidR="005E2F7C" w:rsidRDefault="005E2F7C" w:rsidP="00A11154">
      <w:pPr>
        <w:pStyle w:val="Subtitle"/>
      </w:pPr>
    </w:p>
    <w:p w14:paraId="191CAFC2" w14:textId="77777777" w:rsidR="005E2F7C" w:rsidRDefault="005E2F7C" w:rsidP="00A11154">
      <w:pPr>
        <w:pStyle w:val="Subtitle"/>
      </w:pPr>
    </w:p>
    <w:p w14:paraId="7C8F640A" w14:textId="77777777" w:rsidR="005E2F7C" w:rsidRDefault="005E2F7C" w:rsidP="00A11154">
      <w:pPr>
        <w:pStyle w:val="Subtitle"/>
      </w:pPr>
    </w:p>
    <w:p w14:paraId="23FDC72D" w14:textId="77777777" w:rsidR="003A563E" w:rsidRDefault="003A563E" w:rsidP="00A11154">
      <w:pPr>
        <w:pStyle w:val="Subtitle"/>
      </w:pPr>
    </w:p>
    <w:p w14:paraId="59CEC06B" w14:textId="77777777" w:rsidR="003A563E" w:rsidRDefault="003A563E" w:rsidP="00A11154">
      <w:pPr>
        <w:pStyle w:val="Subtitle"/>
      </w:pPr>
    </w:p>
    <w:p w14:paraId="6BB8B61D" w14:textId="77777777" w:rsidR="003A563E" w:rsidRDefault="003A563E" w:rsidP="00A11154">
      <w:pPr>
        <w:pStyle w:val="Subtitle"/>
      </w:pPr>
    </w:p>
    <w:p w14:paraId="282F704C" w14:textId="77777777" w:rsidR="003A563E" w:rsidRDefault="003A563E" w:rsidP="00A11154">
      <w:pPr>
        <w:pStyle w:val="Subtitle"/>
      </w:pPr>
    </w:p>
    <w:p w14:paraId="3F3E4078" w14:textId="77777777" w:rsidR="003A563E" w:rsidRDefault="003A563E" w:rsidP="003A563E">
      <w:pPr>
        <w:pStyle w:val="Subtitle"/>
      </w:pP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129328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F4164E" w14:textId="24828FA0" w:rsidR="00C76D05" w:rsidRDefault="00542015">
          <w:pPr>
            <w:pStyle w:val="TOCHeading"/>
          </w:pPr>
          <w:r>
            <w:rPr>
              <w:caps w:val="0"/>
            </w:rPr>
            <w:t>CONTENTS</w:t>
          </w:r>
        </w:p>
        <w:p w14:paraId="278079AE" w14:textId="0BA500C8" w:rsidR="00542015" w:rsidRDefault="00C76D05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78940" w:history="1">
            <w:r w:rsidR="00542015" w:rsidRPr="002D7858">
              <w:rPr>
                <w:rStyle w:val="Hyperlink"/>
                <w:noProof/>
              </w:rPr>
              <w:t>PROBLEM STATEMENT</w:t>
            </w:r>
            <w:r w:rsidR="00542015">
              <w:rPr>
                <w:noProof/>
                <w:webHidden/>
              </w:rPr>
              <w:tab/>
            </w:r>
            <w:r w:rsidR="00542015">
              <w:rPr>
                <w:noProof/>
                <w:webHidden/>
              </w:rPr>
              <w:fldChar w:fldCharType="begin"/>
            </w:r>
            <w:r w:rsidR="00542015">
              <w:rPr>
                <w:noProof/>
                <w:webHidden/>
              </w:rPr>
              <w:instrText xml:space="preserve"> PAGEREF _Toc62678940 \h </w:instrText>
            </w:r>
            <w:r w:rsidR="00542015">
              <w:rPr>
                <w:noProof/>
                <w:webHidden/>
              </w:rPr>
            </w:r>
            <w:r w:rsidR="00542015"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3</w:t>
            </w:r>
            <w:r w:rsidR="00542015">
              <w:rPr>
                <w:noProof/>
                <w:webHidden/>
              </w:rPr>
              <w:fldChar w:fldCharType="end"/>
            </w:r>
          </w:hyperlink>
        </w:p>
        <w:p w14:paraId="06C8D71D" w14:textId="53A85CA7" w:rsidR="00542015" w:rsidRDefault="00542015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1" w:history="1">
            <w:r w:rsidRPr="002D7858">
              <w:rPr>
                <w:rStyle w:val="Hyperlink"/>
                <w:noProof/>
              </w:rPr>
              <w:t>ALGORITHM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3146" w14:textId="383E91E1" w:rsidR="00542015" w:rsidRDefault="00542015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2" w:history="1">
            <w:r w:rsidRPr="002D7858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3E0A" w14:textId="6CFD0E3B" w:rsidR="00542015" w:rsidRDefault="00542015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3" w:history="1">
            <w:r w:rsidRPr="002D7858">
              <w:rPr>
                <w:rStyle w:val="Hyperlink"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103F" w14:textId="03F3C6C8" w:rsidR="00542015" w:rsidRDefault="00542015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4" w:history="1">
            <w:r w:rsidRPr="002D7858">
              <w:rPr>
                <w:rStyle w:val="Hyperlink"/>
                <w:noProof/>
              </w:rPr>
              <w:t>PYTHON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4297" w14:textId="1D023847" w:rsidR="00542015" w:rsidRDefault="00542015">
          <w:pPr>
            <w:pStyle w:val="TOC2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5" w:history="1">
            <w:r w:rsidRPr="002D7858">
              <w:rPr>
                <w:rStyle w:val="Hyperlink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5E84" w14:textId="1AD6E426" w:rsidR="00542015" w:rsidRDefault="00542015">
          <w:pPr>
            <w:pStyle w:val="TOC2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6" w:history="1">
            <w:r w:rsidRPr="002D7858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C89F" w14:textId="00A912A5" w:rsidR="00542015" w:rsidRDefault="00542015">
          <w:pPr>
            <w:pStyle w:val="TOC1"/>
            <w:rPr>
              <w:rFonts w:eastAsiaTheme="minorEastAsia" w:cs="Mangal"/>
              <w:noProof/>
              <w:szCs w:val="20"/>
              <w:lang w:val="en-IN" w:eastAsia="en-IN" w:bidi="hi-IN"/>
            </w:rPr>
          </w:pPr>
          <w:hyperlink w:anchor="_Toc62678947" w:history="1">
            <w:r w:rsidRPr="002D785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9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6ABA" w14:textId="279B26FF" w:rsidR="00C76D05" w:rsidRDefault="00C76D05">
          <w:r>
            <w:rPr>
              <w:b/>
              <w:bCs/>
              <w:noProof/>
            </w:rPr>
            <w:fldChar w:fldCharType="end"/>
          </w:r>
        </w:p>
      </w:sdtContent>
    </w:sdt>
    <w:p w14:paraId="71DEE061" w14:textId="77777777" w:rsidR="008961BB" w:rsidRDefault="008961BB" w:rsidP="003A563E">
      <w:pPr>
        <w:pStyle w:val="TOC1"/>
      </w:pPr>
    </w:p>
    <w:p w14:paraId="30F42BD2" w14:textId="77777777" w:rsidR="00B01BDC" w:rsidRPr="00C85251" w:rsidRDefault="00B01BDC" w:rsidP="003A563E">
      <w:pPr>
        <w:pStyle w:val="TOCHeading"/>
        <w:rPr>
          <w:noProof/>
        </w:rPr>
      </w:pPr>
    </w:p>
    <w:p w14:paraId="2241E01F" w14:textId="158C7EAB" w:rsidR="00DB3AA0" w:rsidRDefault="00DB3AA0">
      <w:pPr>
        <w:jc w:val="left"/>
      </w:pPr>
      <w:r>
        <w:br w:type="page"/>
      </w:r>
    </w:p>
    <w:p w14:paraId="2ECF579B" w14:textId="77777777" w:rsidR="005E2F7C" w:rsidRPr="005E2F7C" w:rsidRDefault="005E2F7C" w:rsidP="00721BC7">
      <w:pPr>
        <w:pStyle w:val="Graphic"/>
        <w:jc w:val="center"/>
        <w:rPr>
          <w:rStyle w:val="GraphicChar"/>
        </w:rPr>
      </w:pPr>
      <w:r>
        <w:rPr>
          <w:noProof/>
        </w:rPr>
        <w:lastRenderedPageBreak/>
        <w:drawing>
          <wp:inline distT="0" distB="0" distL="0" distR="0" wp14:anchorId="2EEFC403" wp14:editId="2F317A75">
            <wp:extent cx="4976446" cy="2488223"/>
            <wp:effectExtent l="0" t="0" r="0" b="7620"/>
            <wp:docPr id="627437406" name="Picture 627437406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02" cy="25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9B37" w14:textId="3B2C5FCB" w:rsidR="005E2F7C" w:rsidRPr="00706D60" w:rsidRDefault="00B824FB" w:rsidP="007331D7">
      <w:pPr>
        <w:pStyle w:val="Heading1"/>
      </w:pPr>
      <w:bookmarkStart w:id="0" w:name="_Toc24564156"/>
      <w:bookmarkStart w:id="1" w:name="_Toc62678940"/>
      <w:r>
        <w:t>p</w:t>
      </w:r>
      <w:bookmarkEnd w:id="0"/>
      <w:r>
        <w:t>roblem statement</w:t>
      </w:r>
      <w:bookmarkEnd w:id="1"/>
    </w:p>
    <w:p w14:paraId="3A18C794" w14:textId="2A09E7EB" w:rsidR="00B824FB" w:rsidRDefault="00B824FB" w:rsidP="00B824F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Monk visits the land of Islands. There are a total of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islands numbered from S to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Some pairs of islands are connected to each other by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Bidirectional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bridges running over water.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Monk hates to cross these bridges as they require a lot of efforts. He is standing at Island #S and wants to reach the Island #G. Find the minimum the number of bridges that he shall have to cross, if he takes the optimal route.</w:t>
      </w:r>
    </w:p>
    <w:p w14:paraId="143D18CC" w14:textId="1F66236E" w:rsidR="00706D60" w:rsidRDefault="0033636D" w:rsidP="00B824F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6A04DC" wp14:editId="7A4D9D6A">
                <wp:simplePos x="0" y="0"/>
                <wp:positionH relativeFrom="column">
                  <wp:posOffset>1918188</wp:posOffset>
                </wp:positionH>
                <wp:positionV relativeFrom="paragraph">
                  <wp:posOffset>404642</wp:posOffset>
                </wp:positionV>
                <wp:extent cx="265235" cy="571500"/>
                <wp:effectExtent l="19050" t="19050" r="20955" b="19050"/>
                <wp:wrapNone/>
                <wp:docPr id="1580006853" name="Group 1580006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35" cy="571500"/>
                          <a:chOff x="0" y="0"/>
                          <a:chExt cx="265235" cy="5715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112835" y="571500"/>
                            <a:ext cx="152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0"/>
                            <a:ext cx="20955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585A2" id="Group 1580006853" o:spid="_x0000_s1026" style="position:absolute;margin-left:151.05pt;margin-top:31.85pt;width:20.9pt;height:45pt;z-index:251665408" coordsize="265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">
                <v:line id="Straight Connector 4" o:spid="_x0000_s1027" style="position:absolute;flip:y;visibility:visible;mso-wrap-style:square" from="1128,5715" to="265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" strokecolor="black [3213]" strokeweight="3pt">
                  <v:stroke joinstyle="miter"/>
                </v:line>
                <v:line id="Straight Connector 6" o:spid="_x0000_s1028" style="position:absolute;flip:x;visibility:visible;mso-wrap-style:square" from="0,0" to="209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" strokecolor="black [3213]" strokeweight="2.25pt">
                  <v:stroke joinstyle="miter"/>
                </v:line>
              </v:group>
            </w:pict>
          </mc:Fallback>
        </mc:AlternateContent>
      </w:r>
      <w:r w:rsidR="00316F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3D779" wp14:editId="43216289">
                <wp:simplePos x="0" y="0"/>
                <wp:positionH relativeFrom="column">
                  <wp:posOffset>2124075</wp:posOffset>
                </wp:positionH>
                <wp:positionV relativeFrom="paragraph">
                  <wp:posOffset>411480</wp:posOffset>
                </wp:positionV>
                <wp:extent cx="28575" cy="123825"/>
                <wp:effectExtent l="19050" t="19050" r="28575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57544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32.4pt" to="169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316F2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4E268E" wp14:editId="72CDF430">
                <wp:simplePos x="0" y="0"/>
                <wp:positionH relativeFrom="column">
                  <wp:posOffset>2190750</wp:posOffset>
                </wp:positionH>
                <wp:positionV relativeFrom="paragraph">
                  <wp:posOffset>821055</wp:posOffset>
                </wp:positionV>
                <wp:extent cx="28575" cy="123825"/>
                <wp:effectExtent l="19050" t="19050" r="28575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A6A23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4.65pt" to="174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316F27">
        <w:rPr>
          <w:noProof/>
        </w:rPr>
        <w:drawing>
          <wp:inline distT="0" distB="0" distL="0" distR="0" wp14:anchorId="727156A1" wp14:editId="121EA26A">
            <wp:extent cx="3705225" cy="2294792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9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AFDE4" w14:textId="69976FEA" w:rsidR="00316F27" w:rsidRPr="006276AA" w:rsidRDefault="00316F27" w:rsidP="00B824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7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Note: </w:t>
      </w:r>
      <w:r w:rsidR="006276AA">
        <w:rPr>
          <w:rFonts w:ascii="Times New Roman" w:hAnsi="Times New Roman" w:cs="Times New Roman"/>
          <w:sz w:val="24"/>
          <w:szCs w:val="24"/>
          <w:shd w:val="clear" w:color="auto" w:fill="FFFFFF"/>
        </w:rPr>
        <w:t>As per instructor clarification in discussion forum, we have updated the graph</w:t>
      </w:r>
      <w:r w:rsidR="00014F0D">
        <w:rPr>
          <w:rFonts w:ascii="Times New Roman" w:hAnsi="Times New Roman" w:cs="Times New Roman"/>
          <w:sz w:val="24"/>
          <w:szCs w:val="24"/>
          <w:shd w:val="clear" w:color="auto" w:fill="FFFFFF"/>
        </w:rPr>
        <w:t>. “</w:t>
      </w:r>
      <w:r w:rsidR="00014F0D"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indly consider A-E and B-D as </w:t>
      </w:r>
      <w:proofErr w:type="spellStart"/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uni</w:t>
      </w:r>
      <w:proofErr w:type="spellEnd"/>
      <w:r w:rsidRPr="00014F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-directional edge. A----&gt;E, B------&gt;D</w:t>
      </w:r>
      <w:r w:rsidR="00014F0D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06ED0169" w14:textId="77777777" w:rsidR="000C1A28" w:rsidRDefault="005E2F7C" w:rsidP="007F4E0F">
      <w:pPr>
        <w:pStyle w:val="Graphic"/>
        <w:jc w:val="center"/>
      </w:pPr>
      <w:r>
        <w:rPr>
          <w:noProof/>
        </w:rPr>
        <w:lastRenderedPageBreak/>
        <w:drawing>
          <wp:inline distT="0" distB="0" distL="0" distR="0" wp14:anchorId="7E7C2795" wp14:editId="69734A22">
            <wp:extent cx="4844562" cy="2355362"/>
            <wp:effectExtent l="0" t="0" r="0" b="6985"/>
            <wp:docPr id="1580006863" name="Picture 1580006863" descr="A woman writing on a white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78" cy="23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54DE" w14:textId="34995C19" w:rsidR="00B824FB" w:rsidRDefault="00B824FB" w:rsidP="000C1A28">
      <w:pPr>
        <w:pStyle w:val="Heading1"/>
      </w:pPr>
      <w:bookmarkStart w:id="2" w:name="_Toc24564157"/>
      <w:bookmarkStart w:id="3" w:name="_Toc62678941"/>
      <w:r>
        <w:t>algorithm selection</w:t>
      </w:r>
      <w:bookmarkEnd w:id="3"/>
    </w:p>
    <w:p w14:paraId="7F71105E" w14:textId="51D88D67" w:rsidR="00332D7A" w:rsidRDefault="00B824FB" w:rsidP="00B824FB">
      <w:r>
        <w:t xml:space="preserve">For given graph, </w:t>
      </w:r>
      <w:r w:rsidR="006161E4">
        <w:t xml:space="preserve">we have selected </w:t>
      </w:r>
      <w:r w:rsidR="006B2406">
        <w:t xml:space="preserve">Weighted </w:t>
      </w:r>
      <w:r w:rsidR="006161E4">
        <w:t xml:space="preserve">A* </w:t>
      </w:r>
      <w:r w:rsidR="00BD209B">
        <w:t>Algorithm.</w:t>
      </w:r>
      <w:r w:rsidR="005C42C8">
        <w:t xml:space="preserve"> </w:t>
      </w:r>
      <w:r w:rsidR="00332D7A">
        <w:t>Reason</w:t>
      </w:r>
    </w:p>
    <w:p w14:paraId="7EB74F86" w14:textId="2C3352BE" w:rsidR="00332D7A" w:rsidRDefault="0072654D" w:rsidP="00332D7A">
      <w:pPr>
        <w:pStyle w:val="ListParagraph"/>
        <w:numPr>
          <w:ilvl w:val="0"/>
          <w:numId w:val="4"/>
        </w:numPr>
      </w:pPr>
      <w:r>
        <w:t xml:space="preserve">It is better fit “informed search” for </w:t>
      </w:r>
      <w:r w:rsidR="00217834">
        <w:t xml:space="preserve">graph traversal and path search </w:t>
      </w:r>
      <w:r>
        <w:t>problems.</w:t>
      </w:r>
    </w:p>
    <w:p w14:paraId="47E4E606" w14:textId="28498BC8" w:rsidR="0072654D" w:rsidRDefault="0072654D" w:rsidP="00332D7A">
      <w:pPr>
        <w:pStyle w:val="ListParagraph"/>
        <w:numPr>
          <w:ilvl w:val="0"/>
          <w:numId w:val="4"/>
        </w:numPr>
      </w:pPr>
      <w:r>
        <w:t xml:space="preserve">It is </w:t>
      </w:r>
      <w:r w:rsidR="00A10193">
        <w:t>complete</w:t>
      </w:r>
      <w:r w:rsidR="00846BAB">
        <w:t xml:space="preserve"> (for finite nodes)</w:t>
      </w:r>
      <w:r w:rsidR="00A10193">
        <w:t xml:space="preserve">, </w:t>
      </w:r>
      <w:r w:rsidR="00A00E0B">
        <w:t xml:space="preserve">optimal </w:t>
      </w:r>
      <w:r w:rsidR="00846BAB">
        <w:t xml:space="preserve">(depending on heuristics) </w:t>
      </w:r>
      <w:r w:rsidR="00A00E0B">
        <w:t xml:space="preserve">with exponential time complexity. However </w:t>
      </w:r>
      <w:r w:rsidR="00846BAB">
        <w:t xml:space="preserve">not efficient in space parameters.  </w:t>
      </w:r>
      <w:r w:rsidR="00E81ADA">
        <w:t>As we have finite nodes and smaller graph, we thought of using A* Algorithm for given problem statement.</w:t>
      </w:r>
    </w:p>
    <w:p w14:paraId="6818DAC9" w14:textId="4118A55C" w:rsidR="00E81ADA" w:rsidRPr="00B824FB" w:rsidRDefault="00135488" w:rsidP="00332D7A">
      <w:pPr>
        <w:pStyle w:val="ListParagraph"/>
        <w:numPr>
          <w:ilvl w:val="0"/>
          <w:numId w:val="4"/>
        </w:numPr>
      </w:pPr>
      <w:r>
        <w:t xml:space="preserve">We had additional requirement of monk disliking of bidirectional </w:t>
      </w:r>
      <w:r w:rsidR="00A97A15">
        <w:t xml:space="preserve">bridges, </w:t>
      </w:r>
      <w:r w:rsidR="002F4B51">
        <w:t xml:space="preserve">for this reason we selected the weighted A-star algorithm as </w:t>
      </w:r>
      <w:r w:rsidR="00430469">
        <w:t>we can</w:t>
      </w:r>
      <w:r w:rsidR="00A97A15">
        <w:t xml:space="preserve"> take this factor into consideration during Heuristic Design for the Nodes</w:t>
      </w:r>
      <w:r w:rsidR="00430469">
        <w:t xml:space="preserve"> </w:t>
      </w:r>
      <w:proofErr w:type="gramStart"/>
      <w:r w:rsidR="00430469">
        <w:t>i.e.</w:t>
      </w:r>
      <w:proofErr w:type="gramEnd"/>
      <w:r w:rsidR="00430469">
        <w:t xml:space="preserve"> add weights for bi-directional bridges</w:t>
      </w:r>
    </w:p>
    <w:p w14:paraId="5A07139D" w14:textId="4011736F" w:rsidR="00F911ED" w:rsidRDefault="00F911ED" w:rsidP="00F911ED">
      <w:pPr>
        <w:pStyle w:val="Heading1"/>
      </w:pPr>
      <w:bookmarkStart w:id="4" w:name="_Toc62678942"/>
      <w:r>
        <w:t>Data Structure</w:t>
      </w:r>
      <w:bookmarkEnd w:id="4"/>
      <w:r>
        <w:t xml:space="preserve"> </w:t>
      </w:r>
    </w:p>
    <w:p w14:paraId="767125F1" w14:textId="3EE86F65" w:rsidR="00F911ED" w:rsidRDefault="00F911ED" w:rsidP="00F911ED">
      <w:r>
        <w:t xml:space="preserve">For graph representation, we have used Adjacency List with Edges and cost </w:t>
      </w:r>
    </w:p>
    <w:p w14:paraId="7886507F" w14:textId="34894831" w:rsidR="00F911ED" w:rsidRDefault="00F911ED" w:rsidP="00F911ED">
      <w:r>
        <w:t>For Heuristics &amp; Weights, we have used HashMap with node and corresponding values.</w:t>
      </w:r>
    </w:p>
    <w:p w14:paraId="1B8B350E" w14:textId="0FF0F5E7" w:rsidR="00F911ED" w:rsidRDefault="00F911ED" w:rsidP="00F911ED">
      <w:r>
        <w:t>For Open &amp; Close list we have used set, this can be optimized further using priority queue.</w:t>
      </w:r>
    </w:p>
    <w:p w14:paraId="5AA7B18C" w14:textId="51D8C1E8" w:rsidR="00F911ED" w:rsidRPr="00F911ED" w:rsidRDefault="00F911ED" w:rsidP="00F911ED">
      <w:r>
        <w:t>For storing the g(n) we are using map</w:t>
      </w:r>
    </w:p>
    <w:p w14:paraId="4D5BCE91" w14:textId="7EACCC64" w:rsidR="005E2F7C" w:rsidRDefault="00B824FB" w:rsidP="000C1A28">
      <w:pPr>
        <w:pStyle w:val="Heading1"/>
      </w:pPr>
      <w:bookmarkStart w:id="5" w:name="_Toc62678943"/>
      <w:r>
        <w:t>c</w:t>
      </w:r>
      <w:bookmarkEnd w:id="2"/>
      <w:r>
        <w:t>ost function</w:t>
      </w:r>
      <w:bookmarkEnd w:id="5"/>
    </w:p>
    <w:p w14:paraId="7C2A0530" w14:textId="5D8AE1D9" w:rsidR="00EF3983" w:rsidRDefault="0038226D" w:rsidP="00AB1AA7">
      <w:r>
        <w:t xml:space="preserve">Cost function for </w:t>
      </w:r>
      <w:r w:rsidR="00430469">
        <w:t xml:space="preserve">Weighted </w:t>
      </w:r>
      <w:r>
        <w:t xml:space="preserve">A* Algorithm </w:t>
      </w:r>
      <w:r w:rsidR="00234FAB">
        <w:t xml:space="preserve">f(n) = g(n) + </w:t>
      </w:r>
      <w:r w:rsidR="00430469">
        <w:t xml:space="preserve">w(n) * </w:t>
      </w:r>
      <w:r w:rsidR="00234FAB">
        <w:t xml:space="preserve">h(n), </w:t>
      </w:r>
      <w:r w:rsidR="00EF3983">
        <w:t xml:space="preserve">where </w:t>
      </w:r>
    </w:p>
    <w:p w14:paraId="56107E12" w14:textId="6C138EE4" w:rsidR="005E2F7C" w:rsidRDefault="00EF3983" w:rsidP="00EF3983">
      <w:pPr>
        <w:pStyle w:val="ListParagraph"/>
        <w:numPr>
          <w:ilvl w:val="0"/>
          <w:numId w:val="5"/>
        </w:numPr>
      </w:pPr>
      <w:r>
        <w:t xml:space="preserve">n is next node to be </w:t>
      </w:r>
      <w:r w:rsidR="00CB32D1">
        <w:t>explored</w:t>
      </w:r>
      <w:r w:rsidR="00F17FE4">
        <w:t>,</w:t>
      </w:r>
    </w:p>
    <w:p w14:paraId="3B9B56AB" w14:textId="340739F1" w:rsidR="00CB32D1" w:rsidRDefault="00CB32D1" w:rsidP="00EF3983">
      <w:pPr>
        <w:pStyle w:val="ListParagraph"/>
        <w:numPr>
          <w:ilvl w:val="0"/>
          <w:numId w:val="5"/>
        </w:numPr>
      </w:pPr>
      <w:r>
        <w:t xml:space="preserve">g(n) is the cost of the path from start node </w:t>
      </w:r>
      <w:proofErr w:type="spellStart"/>
      <w:r>
        <w:t>to n</w:t>
      </w:r>
      <w:proofErr w:type="spellEnd"/>
      <w:r w:rsidR="00F17FE4">
        <w:t>,</w:t>
      </w:r>
    </w:p>
    <w:p w14:paraId="1446B2E9" w14:textId="64629594" w:rsidR="00430469" w:rsidRDefault="00430469" w:rsidP="00EF3983">
      <w:pPr>
        <w:pStyle w:val="ListParagraph"/>
        <w:numPr>
          <w:ilvl w:val="0"/>
          <w:numId w:val="5"/>
        </w:numPr>
      </w:pPr>
      <w:r>
        <w:t xml:space="preserve">w(n) is the weight associated with </w:t>
      </w:r>
      <w:r w:rsidR="00E474A3">
        <w:t xml:space="preserve">node, </w:t>
      </w:r>
    </w:p>
    <w:p w14:paraId="0B9B5F7D" w14:textId="711CDC6E" w:rsidR="00CB32D1" w:rsidRDefault="001E7952" w:rsidP="00EF3983">
      <w:pPr>
        <w:pStyle w:val="ListParagraph"/>
        <w:numPr>
          <w:ilvl w:val="0"/>
          <w:numId w:val="5"/>
        </w:numPr>
      </w:pPr>
      <w:r>
        <w:t xml:space="preserve">h(n) is the heuristic function that estimates of the cheapest </w:t>
      </w:r>
      <w:r w:rsidR="008A6F84">
        <w:t xml:space="preserve">path from n to </w:t>
      </w:r>
      <w:r w:rsidR="00F20FC8">
        <w:t>the goal</w:t>
      </w:r>
      <w:r w:rsidR="00F17FE4">
        <w:t>.</w:t>
      </w:r>
    </w:p>
    <w:p w14:paraId="7D2075C5" w14:textId="6592580E" w:rsidR="00C31D41" w:rsidRDefault="00C31D41" w:rsidP="000C6731">
      <w:r>
        <w:lastRenderedPageBreak/>
        <w:t>Heuristic Function must be</w:t>
      </w:r>
      <w:r w:rsidR="000C6731">
        <w:t xml:space="preserve"> </w:t>
      </w:r>
      <w:r w:rsidRPr="000C6731">
        <w:rPr>
          <w:b/>
          <w:bCs/>
        </w:rPr>
        <w:t>Admissible</w:t>
      </w:r>
      <w:r w:rsidR="00257D63">
        <w:t xml:space="preserve">, </w:t>
      </w:r>
      <w:r w:rsidR="00C56CD5">
        <w:t xml:space="preserve">h(n) </w:t>
      </w:r>
      <w:r w:rsidR="00C56CD5">
        <w:rPr>
          <w:rFonts w:cstheme="minorHAnsi"/>
        </w:rPr>
        <w:t>≤</w:t>
      </w:r>
      <w:r w:rsidR="00C56CD5">
        <w:t xml:space="preserve"> h*(n), h*(n) is </w:t>
      </w:r>
      <w:r w:rsidR="00DB5ABE">
        <w:t xml:space="preserve">optimal cost to reach goal from node n, h(n) is the heuristic / indicated cost to reach goal from node </w:t>
      </w:r>
      <w:r w:rsidR="00257D63">
        <w:t>‘</w:t>
      </w:r>
      <w:r w:rsidR="00DB5ABE">
        <w:t>n</w:t>
      </w:r>
      <w:r w:rsidR="00257D63">
        <w:t>’</w:t>
      </w:r>
      <w:r w:rsidR="00DB5ABE">
        <w:t xml:space="preserve">. </w:t>
      </w:r>
      <w:r w:rsidR="00257D63">
        <w:t>It should never overestimate the actual cost to get to the goal, this will guarantee that A* will always return optimal path from start to goal.</w:t>
      </w:r>
      <w:r w:rsidR="00F96A7E">
        <w:t xml:space="preserve"> </w:t>
      </w:r>
    </w:p>
    <w:p w14:paraId="3A48F93D" w14:textId="1CE1FB13" w:rsidR="00F96A7E" w:rsidRDefault="00F96A7E" w:rsidP="000C6731"/>
    <w:p w14:paraId="5E0FF328" w14:textId="0E6BBF74" w:rsidR="00BD49A2" w:rsidRDefault="00795822" w:rsidP="006A01A1">
      <w:r>
        <w:rPr>
          <w:noProof/>
        </w:rPr>
        <w:drawing>
          <wp:anchor distT="0" distB="0" distL="114300" distR="114300" simplePos="0" relativeHeight="251666432" behindDoc="0" locked="0" layoutInCell="1" allowOverlap="1" wp14:anchorId="41120AFE" wp14:editId="1B44C8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6330" cy="2540635"/>
            <wp:effectExtent l="0" t="0" r="0" b="0"/>
            <wp:wrapSquare wrapText="bothSides"/>
            <wp:docPr id="1580006852" name="Picture 15800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53" cy="257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BB">
        <w:t>Admissible Heuristic h(n) &lt; h</w:t>
      </w:r>
      <w:r w:rsidR="00C56CD5">
        <w:t xml:space="preserve">*(n), </w:t>
      </w:r>
    </w:p>
    <w:p w14:paraId="6705E0F6" w14:textId="769E8746" w:rsidR="00257D63" w:rsidRDefault="00F96A7E" w:rsidP="006A01A1">
      <w:r>
        <w:t xml:space="preserve">For the given graph, we set the </w:t>
      </w:r>
      <w:r w:rsidR="00A32E3B">
        <w:t xml:space="preserve">h(n) = h*(n) </w:t>
      </w:r>
      <w:proofErr w:type="gramStart"/>
      <w:r w:rsidR="00A32E3B">
        <w:t>i.e.</w:t>
      </w:r>
      <w:proofErr w:type="gramEnd"/>
      <w:r w:rsidR="00A32E3B">
        <w:t xml:space="preserve"> optimal value to reach goal state “G” from node ‘n’.</w:t>
      </w:r>
    </w:p>
    <w:p w14:paraId="79C1AF1D" w14:textId="389C3C69" w:rsidR="006A01A1" w:rsidRDefault="007D2ABC" w:rsidP="006A01A1">
      <w:r>
        <w:t xml:space="preserve">To avoid the </w:t>
      </w:r>
      <w:r w:rsidR="009E7B1E">
        <w:t xml:space="preserve">bi-directional bridges, we set the w(n) = </w:t>
      </w:r>
      <w:r w:rsidR="0033636D">
        <w:t>10</w:t>
      </w:r>
      <w:r w:rsidR="009E7B1E">
        <w:t xml:space="preserve"> </w:t>
      </w:r>
      <w:r w:rsidR="00A04988">
        <w:t>and for unidirectional bridge we keep weight as 1</w:t>
      </w:r>
    </w:p>
    <w:p w14:paraId="51C159DF" w14:textId="77777777" w:rsidR="000C1A28" w:rsidRDefault="000C1A28" w:rsidP="000C1A28"/>
    <w:p w14:paraId="01A197FB" w14:textId="77777777" w:rsidR="001B6E4C" w:rsidRDefault="001B6E4C" w:rsidP="000C1A28"/>
    <w:p w14:paraId="03D4DA8A" w14:textId="17D08E24" w:rsidR="00795822" w:rsidRDefault="00795822" w:rsidP="000C1A28">
      <w:pPr>
        <w:pStyle w:val="Heading1"/>
      </w:pPr>
      <w:bookmarkStart w:id="6" w:name="_Toc24564158"/>
    </w:p>
    <w:p w14:paraId="7D181202" w14:textId="345A35F5" w:rsidR="005E2F7C" w:rsidRDefault="00014F0D" w:rsidP="000C1A28">
      <w:pPr>
        <w:pStyle w:val="Heading1"/>
      </w:pPr>
      <w:bookmarkStart w:id="7" w:name="_Toc62678944"/>
      <w:r>
        <w:t>P</w:t>
      </w:r>
      <w:bookmarkEnd w:id="6"/>
      <w:r>
        <w:t>ython Implementation</w:t>
      </w:r>
      <w:bookmarkEnd w:id="7"/>
    </w:p>
    <w:p w14:paraId="1C50F3D6" w14:textId="55EB5CBD" w:rsidR="00EB1525" w:rsidRPr="00EB1525" w:rsidRDefault="00783CF9" w:rsidP="00EB1525">
      <w:r>
        <w:object w:dxaOrig="1536" w:dyaOrig="994" w14:anchorId="52F50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85pt" o:ole="">
            <v:imagedata r:id="rId15" o:title=""/>
          </v:shape>
          <o:OLEObject Type="Embed" ProgID="AcroExch.Document.DC" ShapeID="_x0000_i1025" DrawAspect="Icon" ObjectID="_1673291707" r:id="rId16"/>
        </w:object>
      </w:r>
      <w:r>
        <w:object w:dxaOrig="1536" w:dyaOrig="994" w14:anchorId="1C8C8587">
          <v:shape id="_x0000_i1026" type="#_x0000_t75" style="width:76.85pt;height:49.85pt" o:ole="">
            <v:imagedata r:id="rId17" o:title=""/>
          </v:shape>
          <o:OLEObject Type="Embed" ProgID="Package" ShapeID="_x0000_i1026" DrawAspect="Icon" ObjectID="_1673291708" r:id="rId18"/>
        </w:object>
      </w:r>
    </w:p>
    <w:p w14:paraId="1F77DD26" w14:textId="52CD3869" w:rsidR="005E2F7C" w:rsidRDefault="002666D1" w:rsidP="000C1A28">
      <w:pPr>
        <w:pStyle w:val="Heading2"/>
      </w:pPr>
      <w:bookmarkStart w:id="8" w:name="_Toc24564159"/>
      <w:bookmarkStart w:id="9" w:name="_Toc62678945"/>
      <w:r>
        <w:t>P</w:t>
      </w:r>
      <w:bookmarkEnd w:id="8"/>
      <w:r>
        <w:t>ath</w:t>
      </w:r>
      <w:bookmarkEnd w:id="9"/>
      <w:r>
        <w:t xml:space="preserve"> </w:t>
      </w:r>
    </w:p>
    <w:p w14:paraId="7D37037C" w14:textId="77777777" w:rsidR="002666D1" w:rsidRPr="002666D1" w:rsidRDefault="002666D1" w:rsidP="00266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</w:pPr>
      <w:r w:rsidRPr="002666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hi-IN"/>
        </w:rPr>
        <w:t>Path: ['S', 'C', 'F', 'G']</w:t>
      </w:r>
    </w:p>
    <w:p w14:paraId="25F9FC72" w14:textId="428D952C" w:rsidR="002666D1" w:rsidRDefault="002666D1" w:rsidP="002666D1"/>
    <w:p w14:paraId="5A22FD09" w14:textId="5CC09D20" w:rsidR="005E2F7C" w:rsidRDefault="002666D1" w:rsidP="001B6E4C">
      <w:pPr>
        <w:pStyle w:val="Heading2"/>
      </w:pPr>
      <w:bookmarkStart w:id="10" w:name="_Toc24564160"/>
      <w:bookmarkStart w:id="11" w:name="_Toc62678946"/>
      <w:r>
        <w:t>C</w:t>
      </w:r>
      <w:bookmarkEnd w:id="10"/>
      <w:r>
        <w:t>ost</w:t>
      </w:r>
      <w:bookmarkEnd w:id="11"/>
    </w:p>
    <w:p w14:paraId="6B7F3116" w14:textId="77777777" w:rsidR="00C91351" w:rsidRDefault="00C91351" w:rsidP="00C913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Cost=9</w:t>
      </w:r>
    </w:p>
    <w:p w14:paraId="6458ABC4" w14:textId="6F57926D" w:rsidR="002666D1" w:rsidRDefault="002666D1" w:rsidP="002666D1"/>
    <w:p w14:paraId="670AD4AA" w14:textId="77777777" w:rsidR="004E1DD5" w:rsidRDefault="004E1DD5" w:rsidP="005E2F7C"/>
    <w:p w14:paraId="258D68E8" w14:textId="77777777" w:rsidR="005E2F7C" w:rsidRDefault="005E2F7C" w:rsidP="005E2F7C"/>
    <w:p w14:paraId="3CFE5C61" w14:textId="77777777" w:rsidR="005E2F7C" w:rsidRDefault="005E2F7C" w:rsidP="005E2F7C"/>
    <w:p w14:paraId="052AD5C0" w14:textId="77777777" w:rsidR="005E2F7C" w:rsidRDefault="005E2F7C" w:rsidP="005E2F7C"/>
    <w:p w14:paraId="5756D86D" w14:textId="77777777" w:rsidR="005E2F7C" w:rsidRDefault="005E2F7C" w:rsidP="007F4E0F">
      <w:pPr>
        <w:pStyle w:val="Graphic"/>
        <w:jc w:val="center"/>
      </w:pPr>
      <w:r>
        <w:rPr>
          <w:noProof/>
        </w:rPr>
        <w:lastRenderedPageBreak/>
        <w:drawing>
          <wp:inline distT="0" distB="0" distL="0" distR="0" wp14:anchorId="0062F55C" wp14:editId="12375249">
            <wp:extent cx="4695092" cy="1943914"/>
            <wp:effectExtent l="0" t="0" r="0" b="0"/>
            <wp:docPr id="31" name="Picture 31" descr="Overhead view of hands shaking over a business 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5" cy="200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_Toc24564163"/>
    <w:bookmarkStart w:id="13" w:name="_Toc62678947"/>
    <w:p w14:paraId="39B9B7D9" w14:textId="77777777" w:rsidR="005E2F7C" w:rsidRDefault="00A15FEB" w:rsidP="001624D6">
      <w:pPr>
        <w:pStyle w:val="Heading1"/>
      </w:pPr>
      <w:sdt>
        <w:sdtPr>
          <w:id w:val="-1869754164"/>
          <w:placeholder>
            <w:docPart w:val="FFBED5512E16445283B5796AB8480661"/>
          </w:placeholder>
          <w:temporary/>
          <w:showingPlcHdr/>
          <w15:appearance w15:val="hidden"/>
        </w:sdtPr>
        <w:sdtEndPr/>
        <w:sdtContent>
          <w:r w:rsidR="005E2F7C" w:rsidRPr="00706D60">
            <w:t>Conclusion</w:t>
          </w:r>
        </w:sdtContent>
      </w:sdt>
      <w:bookmarkEnd w:id="12"/>
      <w:bookmarkEnd w:id="13"/>
    </w:p>
    <w:p w14:paraId="2D94624D" w14:textId="4A82C4CF" w:rsidR="00777AFC" w:rsidRDefault="00777AFC" w:rsidP="00982F53">
      <w:pPr>
        <w:pStyle w:val="ListBullet"/>
        <w:numPr>
          <w:ilvl w:val="0"/>
          <w:numId w:val="0"/>
        </w:numPr>
      </w:pPr>
      <w:r>
        <w:t xml:space="preserve">We first attempted </w:t>
      </w:r>
      <w:r w:rsidR="00982F53">
        <w:t xml:space="preserve">to implement the problem solution using </w:t>
      </w:r>
      <w:r>
        <w:t xml:space="preserve">A-star (without weights) </w:t>
      </w:r>
      <w:r w:rsidR="00982F53">
        <w:t xml:space="preserve">algorithm, </w:t>
      </w:r>
      <w:r>
        <w:t>we g</w:t>
      </w:r>
      <w:r w:rsidR="00982F53">
        <w:t>o</w:t>
      </w:r>
      <w:r>
        <w:t xml:space="preserve">t following path which is shortest, but monk had to cross bi-directional </w:t>
      </w:r>
      <w:r w:rsidR="009102F5">
        <w:t>bridge.</w:t>
      </w:r>
    </w:p>
    <w:p w14:paraId="308BFF29" w14:textId="77777777" w:rsidR="00777AFC" w:rsidRDefault="00777AFC" w:rsidP="00982F5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['S', 'B', 'E', 'G']</w:t>
      </w:r>
    </w:p>
    <w:p w14:paraId="05C8A3E9" w14:textId="77777777" w:rsidR="00777AFC" w:rsidRDefault="00777AFC" w:rsidP="00982F5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Cost=5</w:t>
      </w:r>
    </w:p>
    <w:p w14:paraId="52CD7434" w14:textId="123BC1FE" w:rsidR="006512AE" w:rsidRDefault="006512AE" w:rsidP="00777AFC"/>
    <w:p w14:paraId="198DF98E" w14:textId="55189041" w:rsidR="00982F53" w:rsidRDefault="00982F53" w:rsidP="00777AFC">
      <w:r>
        <w:t xml:space="preserve">By improving </w:t>
      </w:r>
      <w:r w:rsidR="00EF35AA">
        <w:t>algorithm</w:t>
      </w:r>
      <w:r w:rsidR="00DE0302">
        <w:t xml:space="preserve"> -</w:t>
      </w:r>
      <w:r w:rsidR="00EF35AA">
        <w:t xml:space="preserve"> adding + adjusting weights, we get the path which avoids the bi-directional bridges / path</w:t>
      </w:r>
      <w:r w:rsidR="00DE0302">
        <w:t xml:space="preserve"> (fulfils the requirement)</w:t>
      </w:r>
      <w:r w:rsidR="00EF35AA">
        <w:t>, resulting in following path.</w:t>
      </w:r>
    </w:p>
    <w:p w14:paraId="1036C582" w14:textId="77777777" w:rsidR="009102F5" w:rsidRDefault="009102F5" w:rsidP="009102F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['S', 'C', 'F', 'G']</w:t>
      </w:r>
    </w:p>
    <w:p w14:paraId="2043D284" w14:textId="77777777" w:rsidR="009102F5" w:rsidRDefault="009102F5" w:rsidP="009102F5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Path: Length=</w:t>
      </w:r>
      <w:proofErr w:type="gramStart"/>
      <w:r>
        <w:rPr>
          <w:color w:val="000000"/>
          <w:sz w:val="21"/>
          <w:szCs w:val="21"/>
        </w:rPr>
        <w:t>3 ,</w:t>
      </w:r>
      <w:proofErr w:type="gramEnd"/>
      <w:r>
        <w:rPr>
          <w:color w:val="000000"/>
          <w:sz w:val="21"/>
          <w:szCs w:val="21"/>
        </w:rPr>
        <w:t xml:space="preserve"> Cost=9</w:t>
      </w:r>
    </w:p>
    <w:p w14:paraId="705E94AB" w14:textId="05015139" w:rsidR="00EF35AA" w:rsidRDefault="00EF35AA" w:rsidP="00777AFC"/>
    <w:p w14:paraId="1E959DD9" w14:textId="77777777" w:rsidR="002756F7" w:rsidRDefault="002756F7" w:rsidP="00777AFC"/>
    <w:sectPr w:rsidR="002756F7" w:rsidSect="007F4E0F">
      <w:headerReference w:type="default" r:id="rId20"/>
      <w:footerReference w:type="default" r:id="rId21"/>
      <w:type w:val="continuous"/>
      <w:pgSz w:w="12240" w:h="15840"/>
      <w:pgMar w:top="1134" w:right="1440" w:bottom="1135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0F37F" w14:textId="77777777" w:rsidR="00A15FEB" w:rsidRDefault="00A15FEB" w:rsidP="00706D60">
      <w:r>
        <w:separator/>
      </w:r>
    </w:p>
  </w:endnote>
  <w:endnote w:type="continuationSeparator" w:id="0">
    <w:p w14:paraId="3C8EF82A" w14:textId="77777777" w:rsidR="00A15FEB" w:rsidRDefault="00A15FEB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F7436" w14:textId="2DDC7B50" w:rsidR="00F10E1B" w:rsidRDefault="00F10E1B" w:rsidP="00A35C9A">
    <w:pPr>
      <w:pStyle w:val="Footer"/>
      <w:pBdr>
        <w:top w:val="single" w:sz="4" w:space="1" w:color="auto"/>
      </w:pBdr>
      <w:jc w:val="both"/>
      <w:rPr>
        <w:color w:val="4472C4" w:themeColor="accent1"/>
      </w:rPr>
    </w:pPr>
    <w:r>
      <w:rPr>
        <w:color w:val="4472C4" w:themeColor="accent1"/>
      </w:rPr>
      <w:t>Date: 28-Jan-2021</w:t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D630525" w14:textId="3A2AF47C" w:rsidR="00E653C0" w:rsidRDefault="00E653C0" w:rsidP="000C1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79B77" w14:textId="77777777" w:rsidR="00A15FEB" w:rsidRDefault="00A15FEB" w:rsidP="00706D60">
      <w:r>
        <w:separator/>
      </w:r>
    </w:p>
  </w:footnote>
  <w:footnote w:type="continuationSeparator" w:id="0">
    <w:p w14:paraId="5177FAC8" w14:textId="77777777" w:rsidR="00A15FEB" w:rsidRDefault="00A15FEB" w:rsidP="0070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B44FF" w14:textId="101B2C79" w:rsidR="00C83273" w:rsidRDefault="00C83273" w:rsidP="00A35C9A">
    <w:pPr>
      <w:pStyle w:val="Header"/>
      <w:pBdr>
        <w:bottom w:val="single" w:sz="4" w:space="1" w:color="auto"/>
      </w:pBdr>
    </w:pPr>
    <w:r>
      <w:t>Artificial and Computational Intelligence</w:t>
    </w:r>
    <w:r>
      <w:tab/>
    </w:r>
    <w:r>
      <w:tab/>
    </w:r>
    <w:r w:rsidR="00D7650C">
      <w:t>Assignment # 9, Group 112</w:t>
    </w:r>
  </w:p>
  <w:p w14:paraId="62BA4965" w14:textId="77777777" w:rsidR="00C83273" w:rsidRDefault="00C83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8704B"/>
    <w:multiLevelType w:val="hybridMultilevel"/>
    <w:tmpl w:val="889682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466B3"/>
    <w:multiLevelType w:val="hybridMultilevel"/>
    <w:tmpl w:val="9F924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152DF7"/>
    <w:multiLevelType w:val="hybridMultilevel"/>
    <w:tmpl w:val="9C7007D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B53CED"/>
    <w:multiLevelType w:val="hybridMultilevel"/>
    <w:tmpl w:val="FE3841B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FB"/>
    <w:rsid w:val="00014F0D"/>
    <w:rsid w:val="00020FC9"/>
    <w:rsid w:val="000411DF"/>
    <w:rsid w:val="0008174B"/>
    <w:rsid w:val="000B5E2F"/>
    <w:rsid w:val="000C1A28"/>
    <w:rsid w:val="000C6731"/>
    <w:rsid w:val="000F5CBC"/>
    <w:rsid w:val="0013297F"/>
    <w:rsid w:val="00135488"/>
    <w:rsid w:val="00136DDD"/>
    <w:rsid w:val="001624D6"/>
    <w:rsid w:val="001624FF"/>
    <w:rsid w:val="00165112"/>
    <w:rsid w:val="00184A71"/>
    <w:rsid w:val="0019191C"/>
    <w:rsid w:val="001A0417"/>
    <w:rsid w:val="001A70F2"/>
    <w:rsid w:val="001B6E4C"/>
    <w:rsid w:val="001E7952"/>
    <w:rsid w:val="00217834"/>
    <w:rsid w:val="0022046C"/>
    <w:rsid w:val="00234FAB"/>
    <w:rsid w:val="002437EF"/>
    <w:rsid w:val="00257D63"/>
    <w:rsid w:val="002666D1"/>
    <w:rsid w:val="002756F7"/>
    <w:rsid w:val="00277738"/>
    <w:rsid w:val="002974C8"/>
    <w:rsid w:val="002B5D98"/>
    <w:rsid w:val="002C5772"/>
    <w:rsid w:val="002F4B51"/>
    <w:rsid w:val="003161E7"/>
    <w:rsid w:val="00316F27"/>
    <w:rsid w:val="00332D7A"/>
    <w:rsid w:val="0033636D"/>
    <w:rsid w:val="003412C7"/>
    <w:rsid w:val="0038226D"/>
    <w:rsid w:val="003A563E"/>
    <w:rsid w:val="003B28C9"/>
    <w:rsid w:val="00416074"/>
    <w:rsid w:val="00422963"/>
    <w:rsid w:val="00430469"/>
    <w:rsid w:val="00441D66"/>
    <w:rsid w:val="00444828"/>
    <w:rsid w:val="00451943"/>
    <w:rsid w:val="004936DA"/>
    <w:rsid w:val="00497899"/>
    <w:rsid w:val="004E1DD5"/>
    <w:rsid w:val="004F392D"/>
    <w:rsid w:val="00500DAE"/>
    <w:rsid w:val="00542015"/>
    <w:rsid w:val="0054254B"/>
    <w:rsid w:val="00542F7A"/>
    <w:rsid w:val="00576B76"/>
    <w:rsid w:val="00585DA3"/>
    <w:rsid w:val="00586D8C"/>
    <w:rsid w:val="005C42C8"/>
    <w:rsid w:val="005E2F7C"/>
    <w:rsid w:val="006161E4"/>
    <w:rsid w:val="006276AA"/>
    <w:rsid w:val="006512AE"/>
    <w:rsid w:val="006778E3"/>
    <w:rsid w:val="00680C1C"/>
    <w:rsid w:val="006A01A1"/>
    <w:rsid w:val="006B2406"/>
    <w:rsid w:val="006B5599"/>
    <w:rsid w:val="006B6867"/>
    <w:rsid w:val="006C430C"/>
    <w:rsid w:val="006D38B5"/>
    <w:rsid w:val="006D3FD3"/>
    <w:rsid w:val="006E0B1B"/>
    <w:rsid w:val="0070215D"/>
    <w:rsid w:val="00706D60"/>
    <w:rsid w:val="00710767"/>
    <w:rsid w:val="00721BC7"/>
    <w:rsid w:val="0072654D"/>
    <w:rsid w:val="007331D7"/>
    <w:rsid w:val="0073372F"/>
    <w:rsid w:val="00733E78"/>
    <w:rsid w:val="00777AFC"/>
    <w:rsid w:val="00783CF9"/>
    <w:rsid w:val="00795822"/>
    <w:rsid w:val="007D2ABC"/>
    <w:rsid w:val="007E363C"/>
    <w:rsid w:val="007F4E0F"/>
    <w:rsid w:val="00822F4E"/>
    <w:rsid w:val="008327CF"/>
    <w:rsid w:val="00846BAB"/>
    <w:rsid w:val="0087304D"/>
    <w:rsid w:val="00873804"/>
    <w:rsid w:val="00875493"/>
    <w:rsid w:val="008961BB"/>
    <w:rsid w:val="008A6F84"/>
    <w:rsid w:val="008B678D"/>
    <w:rsid w:val="008E4CD9"/>
    <w:rsid w:val="008E68A6"/>
    <w:rsid w:val="009102F5"/>
    <w:rsid w:val="00935132"/>
    <w:rsid w:val="0096777A"/>
    <w:rsid w:val="0097024E"/>
    <w:rsid w:val="00973054"/>
    <w:rsid w:val="00974552"/>
    <w:rsid w:val="00982F53"/>
    <w:rsid w:val="009B0A10"/>
    <w:rsid w:val="009B24E6"/>
    <w:rsid w:val="009B658F"/>
    <w:rsid w:val="009C36C5"/>
    <w:rsid w:val="009E7B1E"/>
    <w:rsid w:val="00A00E0B"/>
    <w:rsid w:val="00A04988"/>
    <w:rsid w:val="00A10193"/>
    <w:rsid w:val="00A11154"/>
    <w:rsid w:val="00A15FEB"/>
    <w:rsid w:val="00A22699"/>
    <w:rsid w:val="00A32E3B"/>
    <w:rsid w:val="00A35C9A"/>
    <w:rsid w:val="00A518CA"/>
    <w:rsid w:val="00A573BC"/>
    <w:rsid w:val="00A97A15"/>
    <w:rsid w:val="00B01BDC"/>
    <w:rsid w:val="00B61202"/>
    <w:rsid w:val="00B73C61"/>
    <w:rsid w:val="00B8244B"/>
    <w:rsid w:val="00B824FB"/>
    <w:rsid w:val="00B91FBB"/>
    <w:rsid w:val="00B9702E"/>
    <w:rsid w:val="00BA05E1"/>
    <w:rsid w:val="00BA4112"/>
    <w:rsid w:val="00BD209B"/>
    <w:rsid w:val="00BD49A2"/>
    <w:rsid w:val="00BE3BD5"/>
    <w:rsid w:val="00BE71B2"/>
    <w:rsid w:val="00C270AC"/>
    <w:rsid w:val="00C31D41"/>
    <w:rsid w:val="00C47447"/>
    <w:rsid w:val="00C55266"/>
    <w:rsid w:val="00C56CD5"/>
    <w:rsid w:val="00C6701C"/>
    <w:rsid w:val="00C7287A"/>
    <w:rsid w:val="00C76D05"/>
    <w:rsid w:val="00C82CDF"/>
    <w:rsid w:val="00C83273"/>
    <w:rsid w:val="00C85251"/>
    <w:rsid w:val="00C91351"/>
    <w:rsid w:val="00C96AFA"/>
    <w:rsid w:val="00CA722F"/>
    <w:rsid w:val="00CB32D1"/>
    <w:rsid w:val="00CC691B"/>
    <w:rsid w:val="00CF1D55"/>
    <w:rsid w:val="00CF4053"/>
    <w:rsid w:val="00D238C4"/>
    <w:rsid w:val="00D25B00"/>
    <w:rsid w:val="00D26120"/>
    <w:rsid w:val="00D63AFC"/>
    <w:rsid w:val="00D7650C"/>
    <w:rsid w:val="00D92464"/>
    <w:rsid w:val="00DA25BD"/>
    <w:rsid w:val="00DA6894"/>
    <w:rsid w:val="00DB3AA0"/>
    <w:rsid w:val="00DB5ABE"/>
    <w:rsid w:val="00DC2631"/>
    <w:rsid w:val="00DC487D"/>
    <w:rsid w:val="00DE0302"/>
    <w:rsid w:val="00E10C86"/>
    <w:rsid w:val="00E235E0"/>
    <w:rsid w:val="00E4321D"/>
    <w:rsid w:val="00E474A3"/>
    <w:rsid w:val="00E541C4"/>
    <w:rsid w:val="00E55C29"/>
    <w:rsid w:val="00E653C0"/>
    <w:rsid w:val="00E81ADA"/>
    <w:rsid w:val="00E8374D"/>
    <w:rsid w:val="00E874BC"/>
    <w:rsid w:val="00E930ED"/>
    <w:rsid w:val="00E96235"/>
    <w:rsid w:val="00EB1525"/>
    <w:rsid w:val="00EB318B"/>
    <w:rsid w:val="00EC173F"/>
    <w:rsid w:val="00EC4394"/>
    <w:rsid w:val="00EF35AA"/>
    <w:rsid w:val="00EF3983"/>
    <w:rsid w:val="00F01492"/>
    <w:rsid w:val="00F10E1B"/>
    <w:rsid w:val="00F17FE4"/>
    <w:rsid w:val="00F20FC8"/>
    <w:rsid w:val="00F421C1"/>
    <w:rsid w:val="00F43844"/>
    <w:rsid w:val="00F5245D"/>
    <w:rsid w:val="00F66473"/>
    <w:rsid w:val="00F8576E"/>
    <w:rsid w:val="00F911ED"/>
    <w:rsid w:val="00F96A7E"/>
    <w:rsid w:val="00F96C55"/>
    <w:rsid w:val="00FC7DB6"/>
    <w:rsid w:val="00FD6CEF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369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1D7"/>
    <w:pPr>
      <w:keepNext/>
      <w:keepLines/>
      <w:spacing w:before="240" w:after="360"/>
      <w:outlineLvl w:val="0"/>
    </w:pPr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331D7"/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06D60"/>
    <w:pPr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  <w:ind w:left="216"/>
    </w:pPr>
  </w:style>
  <w:style w:type="paragraph" w:styleId="ListParagraph">
    <w:name w:val="List Paragraph"/>
    <w:basedOn w:val="Normal"/>
    <w:uiPriority w:val="34"/>
    <w:semiHidden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1C"/>
  </w:style>
  <w:style w:type="paragraph" w:styleId="Footer">
    <w:name w:val="footer"/>
    <w:basedOn w:val="Normal"/>
    <w:link w:val="FooterChar"/>
    <w:uiPriority w:val="99"/>
    <w:unhideWhenUsed/>
    <w:rsid w:val="000C1A28"/>
    <w:pPr>
      <w:spacing w:after="0" w:line="240" w:lineRule="auto"/>
      <w:ind w:right="68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C1A28"/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6D60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706D60"/>
  </w:style>
  <w:style w:type="paragraph" w:styleId="Title">
    <w:name w:val="Title"/>
    <w:basedOn w:val="Normal"/>
    <w:next w:val="Normal"/>
    <w:link w:val="TitleChar"/>
    <w:uiPriority w:val="10"/>
    <w:rsid w:val="00A11154"/>
    <w:pPr>
      <w:spacing w:after="44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next w:val="Normal"/>
    <w:link w:val="GraphicChar"/>
    <w:qFormat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rsid w:val="005E2F7C"/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24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6D1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6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10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555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4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j\AppData\Roaming\Microsoft\Templates\White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BED5512E16445283B5796AB848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359E7-70E1-4D1D-8379-25F206F26643}"/>
      </w:docPartPr>
      <w:docPartBody>
        <w:p w:rsidR="0076303F" w:rsidRDefault="00484E39">
          <w:pPr>
            <w:pStyle w:val="FFBED5512E16445283B5796AB8480661"/>
          </w:pPr>
          <w:r w:rsidRPr="00706D60"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DAF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9"/>
    <w:rsid w:val="002A7FF7"/>
    <w:rsid w:val="00484E39"/>
    <w:rsid w:val="0076303F"/>
    <w:rsid w:val="00AF45E3"/>
    <w:rsid w:val="00D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ED5512E16445283B5796AB8480661">
    <w:name w:val="FFBED5512E16445283B5796AB8480661"/>
    <w:rPr>
      <w:rFonts w:cs="Mangal"/>
    </w:rPr>
  </w:style>
  <w:style w:type="paragraph" w:styleId="ListBullet">
    <w:name w:val="List Bullet"/>
    <w:basedOn w:val="Normal"/>
    <w:uiPriority w:val="99"/>
    <w:pPr>
      <w:numPr>
        <w:numId w:val="1"/>
      </w:numPr>
      <w:contextualSpacing/>
      <w:jc w:val="both"/>
    </w:pPr>
    <w:rPr>
      <w:rFonts w:eastAsiaTheme="minorHAnsi" w:cstheme="minorBidi"/>
      <w:szCs w:val="22"/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hitepaper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786F4-B754-4304-BC1D-32749421B7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79876A-F574-487C-80C3-CE81625DC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976B8-B398-4E0B-A6D7-2BF155EDEB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9F0803C-BF15-46C7-A351-ADAC5F26F3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Whitepaper</Template>
  <TotalTime>0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ASSIGNMENT-9</vt:lpstr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ASSIGNMENT-9</dc:title>
  <dc:subject>Artificial and Computational Intelligence</dc:subject>
  <dc:creator/>
  <cp:keywords/>
  <dc:description/>
  <cp:lastModifiedBy/>
  <cp:revision>1</cp:revision>
  <dcterms:created xsi:type="dcterms:W3CDTF">2021-01-24T15:41:00Z</dcterms:created>
  <dcterms:modified xsi:type="dcterms:W3CDTF">2021-01-27T16:59:00Z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